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B4D" w:rsidRPr="00772D3D" w:rsidRDefault="00DE7489" w:rsidP="00507B4D">
      <w:pPr>
        <w:ind w:left="1440" w:right="1800"/>
        <w:rPr>
          <w:rFonts w:asciiTheme="majorHAnsi" w:hAnsiTheme="majorHAnsi"/>
          <w:b/>
          <w:color w:val="002331"/>
          <w:sz w:val="32"/>
          <w:szCs w:val="32"/>
        </w:rPr>
      </w:pPr>
      <w:r>
        <w:rPr>
          <w:rFonts w:asciiTheme="majorHAnsi" w:hAnsiTheme="majorHAnsi"/>
          <w:b/>
          <w:color w:val="002331"/>
          <w:sz w:val="32"/>
          <w:szCs w:val="32"/>
        </w:rPr>
        <w:t>Criteria #</w:t>
      </w:r>
      <w:r w:rsidR="00934A24">
        <w:rPr>
          <w:rFonts w:asciiTheme="majorHAnsi" w:hAnsiTheme="majorHAnsi"/>
          <w:noProof/>
          <w:color w:val="616666"/>
          <w:sz w:val="32"/>
          <w:szCs w:val="32"/>
        </w:rPr>
        <w:pict>
          <v:rect id="Rectangle 10" o:spid="_x0000_s1026" style="position:absolute;left:0;text-align:left;margin-left:-207.9pt;margin-top:-155.9pt;width:2.9pt;height:432.7pt;rotation:90;z-index:-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" fillcolor="#c11f37" stroked="f" strokecolor="#4a7ebb" strokeweight="1.5pt">
            <v:shadow opacity="22938f" offset="0"/>
            <v:textbox inset=",7.2pt,,7.2pt"/>
            <w10:wrap anchorx="margin"/>
          </v:rect>
        </w:pict>
      </w:r>
      <w:r w:rsidR="00771887">
        <w:rPr>
          <w:rFonts w:asciiTheme="majorHAnsi" w:hAnsiTheme="majorHAnsi"/>
          <w:b/>
          <w:color w:val="002331"/>
          <w:sz w:val="32"/>
          <w:szCs w:val="32"/>
        </w:rPr>
        <w:t>7</w:t>
      </w:r>
      <w:r>
        <w:rPr>
          <w:rFonts w:asciiTheme="majorHAnsi" w:hAnsiTheme="majorHAnsi"/>
          <w:b/>
          <w:color w:val="002331"/>
          <w:sz w:val="32"/>
          <w:szCs w:val="32"/>
        </w:rPr>
        <w:t xml:space="preserve"> - </w:t>
      </w:r>
      <w:r w:rsidR="00BE6BED" w:rsidRPr="00772D3D">
        <w:rPr>
          <w:rFonts w:asciiTheme="majorHAnsi" w:hAnsiTheme="majorHAnsi"/>
          <w:b/>
          <w:color w:val="002331"/>
          <w:sz w:val="32"/>
          <w:szCs w:val="32"/>
        </w:rPr>
        <w:t>Evide</w:t>
      </w:r>
      <w:r w:rsidR="00772D3D">
        <w:rPr>
          <w:rFonts w:asciiTheme="majorHAnsi" w:hAnsiTheme="majorHAnsi"/>
          <w:b/>
          <w:color w:val="002331"/>
          <w:sz w:val="32"/>
          <w:szCs w:val="32"/>
        </w:rPr>
        <w:t>n</w:t>
      </w:r>
      <w:r>
        <w:rPr>
          <w:rFonts w:asciiTheme="majorHAnsi" w:hAnsiTheme="majorHAnsi"/>
          <w:b/>
          <w:color w:val="002331"/>
          <w:sz w:val="32"/>
          <w:szCs w:val="32"/>
        </w:rPr>
        <w:t>ce Artifact Attachment</w:t>
      </w:r>
    </w:p>
    <w:p w:rsidR="008F2A33" w:rsidRPr="008F2A33" w:rsidRDefault="00BE6BED" w:rsidP="00507B4D">
      <w:pPr>
        <w:spacing w:after="0"/>
        <w:ind w:left="1440" w:right="1350"/>
        <w:rPr>
          <w:rFonts w:asciiTheme="majorHAnsi" w:hAnsiTheme="majorHAnsi"/>
          <w:b/>
          <w:color w:val="616666"/>
        </w:rPr>
      </w:pPr>
      <w:r>
        <w:rPr>
          <w:rFonts w:asciiTheme="majorHAnsi" w:hAnsiTheme="majorHAnsi"/>
          <w:b/>
          <w:color w:val="616666"/>
        </w:rPr>
        <w:t>June 26, 2015</w:t>
      </w:r>
    </w:p>
    <w:p w:rsidR="00765B58" w:rsidRPr="006542C1" w:rsidRDefault="00507B4D" w:rsidP="00772D3D">
      <w:pPr>
        <w:spacing w:after="0"/>
        <w:ind w:left="1440" w:right="1350"/>
        <w:rPr>
          <w:rFonts w:ascii="Helvetica Neue" w:hAnsi="Helvetica Neue"/>
          <w:color w:val="002331"/>
          <w:sz w:val="16"/>
          <w:szCs w:val="16"/>
        </w:rPr>
      </w:pPr>
      <w:r w:rsidRPr="00064626">
        <w:rPr>
          <w:rFonts w:asciiTheme="majorHAnsi" w:hAnsiTheme="majorHAnsi"/>
          <w:color w:val="616666"/>
        </w:rPr>
        <w:t xml:space="preserve"> </w:t>
      </w:r>
    </w:p>
    <w:p w:rsidR="00772D3D" w:rsidRDefault="00772D3D" w:rsidP="007F769D">
      <w:pPr>
        <w:ind w:left="1440" w:right="1800"/>
        <w:rPr>
          <w:rFonts w:asciiTheme="majorHAnsi" w:hAnsiTheme="majorHAnsi"/>
          <w:b/>
          <w:color w:val="002331"/>
          <w:sz w:val="32"/>
          <w:szCs w:val="32"/>
        </w:rPr>
      </w:pPr>
    </w:p>
    <w:p w:rsidR="007A2263" w:rsidRPr="00772D3D" w:rsidRDefault="00772D3D" w:rsidP="007F769D">
      <w:pPr>
        <w:ind w:left="1440" w:right="1800"/>
        <w:rPr>
          <w:rFonts w:asciiTheme="majorHAnsi" w:hAnsiTheme="majorHAnsi"/>
          <w:b/>
          <w:color w:val="002331"/>
          <w:sz w:val="32"/>
          <w:szCs w:val="32"/>
        </w:rPr>
      </w:pPr>
      <w:r w:rsidRPr="00772D3D">
        <w:rPr>
          <w:rFonts w:asciiTheme="majorHAnsi" w:hAnsiTheme="majorHAnsi"/>
          <w:b/>
          <w:color w:val="002331"/>
          <w:sz w:val="32"/>
          <w:szCs w:val="32"/>
        </w:rPr>
        <w:t>Usability Testing</w:t>
      </w:r>
      <w:r w:rsidR="00771887">
        <w:rPr>
          <w:rFonts w:asciiTheme="majorHAnsi" w:hAnsiTheme="majorHAnsi"/>
          <w:b/>
          <w:color w:val="002331"/>
          <w:sz w:val="32"/>
          <w:szCs w:val="32"/>
        </w:rPr>
        <w:t xml:space="preserve"> on </w:t>
      </w:r>
      <w:proofErr w:type="spellStart"/>
      <w:r w:rsidR="00771887">
        <w:rPr>
          <w:rFonts w:asciiTheme="majorHAnsi" w:hAnsiTheme="majorHAnsi"/>
          <w:b/>
          <w:color w:val="002331"/>
          <w:sz w:val="32"/>
          <w:szCs w:val="32"/>
        </w:rPr>
        <w:t>Axure</w:t>
      </w:r>
      <w:proofErr w:type="spellEnd"/>
      <w:r w:rsidR="00771887">
        <w:rPr>
          <w:rFonts w:asciiTheme="majorHAnsi" w:hAnsiTheme="majorHAnsi"/>
          <w:b/>
          <w:color w:val="002331"/>
          <w:sz w:val="32"/>
          <w:szCs w:val="32"/>
        </w:rPr>
        <w:t xml:space="preserve"> Prototype</w:t>
      </w:r>
    </w:p>
    <w:p w:rsidR="007A2263" w:rsidRPr="00772D3D" w:rsidRDefault="00BE6BED" w:rsidP="00FE20EC">
      <w:pPr>
        <w:tabs>
          <w:tab w:val="left" w:pos="9810"/>
        </w:tabs>
        <w:spacing w:after="0"/>
        <w:ind w:left="1440" w:right="270"/>
        <w:rPr>
          <w:rFonts w:ascii="Calibri" w:hAnsi="Calibri" w:cs="Arial"/>
          <w:color w:val="002331"/>
        </w:rPr>
      </w:pPr>
      <w:r w:rsidRPr="00772D3D">
        <w:rPr>
          <w:rFonts w:ascii="Calibri" w:hAnsi="Calibri" w:cs="Arial"/>
          <w:color w:val="002331"/>
        </w:rPr>
        <w:t xml:space="preserve">Following are the questions we asked test participants during </w:t>
      </w:r>
      <w:r w:rsidR="00771887">
        <w:rPr>
          <w:rFonts w:ascii="Calibri" w:hAnsi="Calibri" w:cs="Arial"/>
          <w:color w:val="002331"/>
        </w:rPr>
        <w:t xml:space="preserve">usability </w:t>
      </w:r>
      <w:r w:rsidRPr="00772D3D">
        <w:rPr>
          <w:rFonts w:ascii="Calibri" w:hAnsi="Calibri" w:cs="Arial"/>
          <w:color w:val="002331"/>
        </w:rPr>
        <w:t>testing</w:t>
      </w:r>
      <w:r w:rsidR="00771887">
        <w:rPr>
          <w:rFonts w:ascii="Calibri" w:hAnsi="Calibri" w:cs="Arial"/>
          <w:color w:val="002331"/>
        </w:rPr>
        <w:t xml:space="preserve"> as well as </w:t>
      </w:r>
      <w:r w:rsidRPr="00772D3D">
        <w:rPr>
          <w:rFonts w:ascii="Calibri" w:hAnsi="Calibri" w:cs="Arial"/>
          <w:color w:val="002331"/>
        </w:rPr>
        <w:t xml:space="preserve">their responses. </w:t>
      </w:r>
      <w:r w:rsidR="00DE6F0A" w:rsidRPr="00772D3D">
        <w:rPr>
          <w:rFonts w:ascii="Calibri" w:hAnsi="Calibri" w:cs="Arial"/>
          <w:color w:val="002331"/>
        </w:rPr>
        <w:t xml:space="preserve"> </w:t>
      </w:r>
      <w:r w:rsidR="00765B58" w:rsidRPr="00772D3D">
        <w:rPr>
          <w:rFonts w:ascii="Calibri" w:hAnsi="Calibri" w:cs="Arial"/>
          <w:color w:val="002331"/>
        </w:rPr>
        <w:t xml:space="preserve">These </w:t>
      </w:r>
      <w:r w:rsidR="00771887">
        <w:rPr>
          <w:rFonts w:ascii="Calibri" w:hAnsi="Calibri" w:cs="Arial"/>
          <w:color w:val="002331"/>
        </w:rPr>
        <w:t xml:space="preserve">test sessions were conducted on a clickable prototype we built in </w:t>
      </w:r>
      <w:proofErr w:type="spellStart"/>
      <w:r w:rsidR="00771887">
        <w:rPr>
          <w:rFonts w:ascii="Calibri" w:hAnsi="Calibri" w:cs="Arial"/>
          <w:color w:val="002331"/>
        </w:rPr>
        <w:t>Axure</w:t>
      </w:r>
      <w:proofErr w:type="spellEnd"/>
      <w:r w:rsidR="00771887">
        <w:rPr>
          <w:rFonts w:ascii="Calibri" w:hAnsi="Calibri" w:cs="Arial"/>
          <w:color w:val="002331"/>
        </w:rPr>
        <w:t>.  There were conducted after the initial visual designs were applied to the wireframes and performed concurrently while the first iteration of the fr</w:t>
      </w:r>
      <w:bookmarkStart w:id="0" w:name="_GoBack"/>
      <w:bookmarkEnd w:id="0"/>
      <w:r w:rsidR="00771887">
        <w:rPr>
          <w:rFonts w:ascii="Calibri" w:hAnsi="Calibri" w:cs="Arial"/>
          <w:color w:val="002331"/>
        </w:rPr>
        <w:t>ont-end was being built.</w:t>
      </w:r>
    </w:p>
    <w:p w:rsidR="00772D3D" w:rsidRPr="00772D3D" w:rsidRDefault="00772D3D" w:rsidP="00772D3D">
      <w:pPr>
        <w:tabs>
          <w:tab w:val="left" w:pos="9810"/>
        </w:tabs>
        <w:spacing w:after="0"/>
        <w:ind w:left="1440" w:right="994"/>
        <w:rPr>
          <w:rFonts w:ascii="Helvetica Neue" w:hAnsi="Helvetica Neue"/>
          <w:color w:val="002331"/>
          <w:sz w:val="22"/>
        </w:rPr>
      </w:pPr>
    </w:p>
    <w:p w:rsidR="007A2263" w:rsidRPr="00772D3D" w:rsidRDefault="00BE6BED" w:rsidP="00772D3D">
      <w:pPr>
        <w:pStyle w:val="HeadingTwo"/>
      </w:pPr>
      <w:r w:rsidRPr="00772D3D">
        <w:t>Test Questions</w:t>
      </w:r>
    </w:p>
    <w:p w:rsidR="00772D3D" w:rsidRPr="005E1579" w:rsidRDefault="00772D3D" w:rsidP="00651F82">
      <w:pPr>
        <w:spacing w:after="0"/>
        <w:ind w:left="1440"/>
        <w:rPr>
          <w:rFonts w:asciiTheme="majorHAnsi" w:hAnsiTheme="majorHAnsi"/>
          <w:color w:val="002331"/>
          <w:sz w:val="12"/>
          <w:szCs w:val="12"/>
        </w:rPr>
      </w:pPr>
    </w:p>
    <w:p w:rsidR="00651F82" w:rsidRPr="00772D3D" w:rsidRDefault="00BE6BED" w:rsidP="00651F82">
      <w:pPr>
        <w:spacing w:after="0"/>
        <w:ind w:left="1440"/>
        <w:rPr>
          <w:rFonts w:asciiTheme="majorHAnsi" w:hAnsiTheme="majorHAnsi"/>
          <w:color w:val="002331"/>
        </w:rPr>
      </w:pPr>
      <w:r w:rsidRPr="00772D3D">
        <w:rPr>
          <w:rFonts w:asciiTheme="majorHAnsi" w:hAnsiTheme="majorHAnsi"/>
          <w:color w:val="002331"/>
        </w:rPr>
        <w:t>1) Do you know what this site would be for?</w:t>
      </w:r>
      <w:r w:rsidRPr="00772D3D">
        <w:rPr>
          <w:rFonts w:asciiTheme="majorHAnsi" w:hAnsiTheme="majorHAnsi"/>
          <w:color w:val="002331"/>
        </w:rPr>
        <w:br/>
        <w:t>2) What do you think of this layout?</w:t>
      </w:r>
      <w:r w:rsidRPr="00772D3D">
        <w:rPr>
          <w:rFonts w:asciiTheme="majorHAnsi" w:hAnsiTheme="majorHAnsi"/>
          <w:color w:val="002331"/>
        </w:rPr>
        <w:br/>
        <w:t>3) Is there anything you find confusing?</w:t>
      </w:r>
      <w:r w:rsidRPr="00772D3D">
        <w:rPr>
          <w:rFonts w:asciiTheme="majorHAnsi" w:hAnsiTheme="majorHAnsi"/>
          <w:color w:val="002331"/>
        </w:rPr>
        <w:br/>
        <w:t xml:space="preserve">4) </w:t>
      </w:r>
      <w:r w:rsidR="004D488A" w:rsidRPr="00772D3D">
        <w:rPr>
          <w:rFonts w:asciiTheme="majorHAnsi" w:hAnsiTheme="majorHAnsi"/>
          <w:color w:val="002331"/>
        </w:rPr>
        <w:t>Is there a</w:t>
      </w:r>
      <w:r w:rsidRPr="00772D3D">
        <w:rPr>
          <w:rFonts w:asciiTheme="majorHAnsi" w:hAnsiTheme="majorHAnsi"/>
          <w:color w:val="002331"/>
        </w:rPr>
        <w:t>ny content you might add?</w:t>
      </w:r>
    </w:p>
    <w:p w:rsidR="00772D3D" w:rsidRPr="005E1579" w:rsidRDefault="00772D3D" w:rsidP="00772D3D">
      <w:pPr>
        <w:pStyle w:val="HeadingTwo"/>
        <w:rPr>
          <w:sz w:val="28"/>
          <w:szCs w:val="28"/>
        </w:rPr>
      </w:pPr>
    </w:p>
    <w:p w:rsidR="00C51685" w:rsidRPr="00772D3D" w:rsidRDefault="00765B58" w:rsidP="00772D3D">
      <w:pPr>
        <w:pStyle w:val="HeadingTwo"/>
      </w:pPr>
      <w:r w:rsidRPr="00772D3D">
        <w:t>REsPONSES</w:t>
      </w:r>
    </w:p>
    <w:p w:rsidR="00772D3D" w:rsidRPr="005E1579" w:rsidRDefault="00772D3D" w:rsidP="004D488A">
      <w:pPr>
        <w:spacing w:after="0"/>
        <w:ind w:left="1440"/>
        <w:rPr>
          <w:rFonts w:asciiTheme="majorHAnsi" w:eastAsia="Verdana" w:hAnsiTheme="majorHAnsi" w:cs="Arial"/>
          <w:color w:val="002331"/>
          <w:sz w:val="12"/>
          <w:szCs w:val="12"/>
        </w:rPr>
      </w:pPr>
    </w:p>
    <w:p w:rsidR="004D488A" w:rsidRPr="005E1579" w:rsidRDefault="004D488A" w:rsidP="004D488A">
      <w:pPr>
        <w:spacing w:after="0"/>
        <w:ind w:left="1440"/>
        <w:rPr>
          <w:rFonts w:asciiTheme="majorHAnsi" w:eastAsia="Verdana" w:hAnsiTheme="majorHAnsi" w:cs="Arial"/>
          <w:color w:val="002331"/>
        </w:rPr>
      </w:pPr>
      <w:r w:rsidRPr="005E1579">
        <w:rPr>
          <w:rFonts w:asciiTheme="majorHAnsi" w:eastAsia="Verdana" w:hAnsiTheme="majorHAnsi" w:cs="Arial"/>
          <w:color w:val="002331"/>
        </w:rPr>
        <w:t xml:space="preserve">Name:  </w:t>
      </w:r>
      <w:r w:rsidR="001A7E03" w:rsidRPr="005E1579">
        <w:rPr>
          <w:rFonts w:asciiTheme="majorHAnsi" w:eastAsia="Verdana" w:hAnsiTheme="majorHAnsi" w:cs="Arial"/>
          <w:b/>
          <w:color w:val="002331"/>
        </w:rPr>
        <w:t>Carol</w:t>
      </w:r>
    </w:p>
    <w:p w:rsidR="004D488A" w:rsidRPr="005E1579" w:rsidRDefault="004D488A" w:rsidP="004D488A">
      <w:pPr>
        <w:spacing w:after="0"/>
        <w:ind w:left="1440"/>
        <w:rPr>
          <w:rFonts w:asciiTheme="majorHAnsi" w:eastAsia="Verdana" w:hAnsiTheme="majorHAnsi" w:cs="Arial"/>
          <w:color w:val="002331"/>
        </w:rPr>
      </w:pPr>
      <w:r w:rsidRPr="005E1579">
        <w:rPr>
          <w:rFonts w:asciiTheme="majorHAnsi" w:eastAsia="Verdana" w:hAnsiTheme="majorHAnsi" w:cs="Arial"/>
          <w:color w:val="002331"/>
        </w:rPr>
        <w:t>Demo:  Female, age 4</w:t>
      </w:r>
      <w:r w:rsidR="001A7E03" w:rsidRPr="005E1579">
        <w:rPr>
          <w:rFonts w:asciiTheme="majorHAnsi" w:eastAsia="Verdana" w:hAnsiTheme="majorHAnsi" w:cs="Arial"/>
          <w:color w:val="002331"/>
        </w:rPr>
        <w:t>1</w:t>
      </w:r>
      <w:r w:rsidRPr="005E1579">
        <w:rPr>
          <w:rFonts w:asciiTheme="majorHAnsi" w:eastAsia="Verdana" w:hAnsiTheme="majorHAnsi" w:cs="Arial"/>
          <w:color w:val="002331"/>
        </w:rPr>
        <w:t xml:space="preserve">, works at </w:t>
      </w:r>
      <w:r w:rsidR="001A7E03" w:rsidRPr="005E1579">
        <w:rPr>
          <w:rFonts w:asciiTheme="majorHAnsi" w:eastAsia="Verdana" w:hAnsiTheme="majorHAnsi" w:cs="Arial"/>
          <w:color w:val="002331"/>
        </w:rPr>
        <w:t>IBM</w:t>
      </w:r>
    </w:p>
    <w:p w:rsidR="004D488A" w:rsidRPr="005E1579" w:rsidRDefault="004D488A" w:rsidP="004D488A">
      <w:pPr>
        <w:spacing w:after="0"/>
        <w:ind w:left="1440"/>
        <w:rPr>
          <w:rFonts w:asciiTheme="majorHAnsi" w:eastAsia="Verdana" w:hAnsiTheme="majorHAnsi" w:cs="Arial"/>
          <w:color w:val="002331"/>
        </w:rPr>
      </w:pPr>
      <w:r w:rsidRPr="005E1579">
        <w:rPr>
          <w:rFonts w:asciiTheme="majorHAnsi" w:eastAsia="Verdana" w:hAnsiTheme="majorHAnsi" w:cs="Arial"/>
          <w:color w:val="002331"/>
        </w:rPr>
        <w:t>Feedback:</w:t>
      </w:r>
    </w:p>
    <w:p w:rsidR="001A7E03" w:rsidRPr="001A7E03" w:rsidRDefault="001A7E03" w:rsidP="001A7E03">
      <w:pPr>
        <w:spacing w:after="0"/>
        <w:ind w:left="1440" w:firstLine="720"/>
        <w:rPr>
          <w:rFonts w:asciiTheme="majorHAnsi" w:hAnsiTheme="majorHAnsi" w:cs="Arial"/>
          <w:color w:val="002331"/>
        </w:rPr>
      </w:pPr>
      <w:r>
        <w:rPr>
          <w:rFonts w:asciiTheme="majorHAnsi" w:hAnsiTheme="majorHAnsi" w:cs="Arial"/>
          <w:color w:val="002331"/>
        </w:rPr>
        <w:t>The w</w:t>
      </w:r>
      <w:r w:rsidRPr="001A7E03">
        <w:rPr>
          <w:rFonts w:asciiTheme="majorHAnsi" w:hAnsiTheme="majorHAnsi" w:cs="Arial"/>
          <w:color w:val="002331"/>
        </w:rPr>
        <w:t xml:space="preserve">oman in picture </w:t>
      </w:r>
      <w:r>
        <w:rPr>
          <w:rFonts w:asciiTheme="majorHAnsi" w:hAnsiTheme="majorHAnsi" w:cs="Arial"/>
          <w:color w:val="002331"/>
        </w:rPr>
        <w:t xml:space="preserve">on the home page </w:t>
      </w:r>
      <w:r w:rsidRPr="001A7E03">
        <w:rPr>
          <w:rFonts w:asciiTheme="majorHAnsi" w:hAnsiTheme="majorHAnsi" w:cs="Arial"/>
          <w:color w:val="002331"/>
        </w:rPr>
        <w:t>looks a little sickly</w:t>
      </w:r>
    </w:p>
    <w:p w:rsidR="001A7E03" w:rsidRPr="001A7E03" w:rsidRDefault="001A7E03" w:rsidP="001A7E03">
      <w:pPr>
        <w:spacing w:after="0"/>
        <w:ind w:left="1440" w:firstLine="720"/>
        <w:rPr>
          <w:rFonts w:asciiTheme="majorHAnsi" w:hAnsiTheme="majorHAnsi" w:cs="Arial"/>
          <w:color w:val="002331"/>
        </w:rPr>
      </w:pPr>
      <w:r w:rsidRPr="001A7E03">
        <w:rPr>
          <w:rFonts w:asciiTheme="majorHAnsi" w:hAnsiTheme="majorHAnsi" w:cs="Arial"/>
          <w:color w:val="002331"/>
        </w:rPr>
        <w:t>Should we be asking the frequency that the woman is taking the medication?</w:t>
      </w:r>
    </w:p>
    <w:p w:rsidR="001A7E03" w:rsidRPr="001A7E03" w:rsidRDefault="001A7E03" w:rsidP="001A7E03">
      <w:pPr>
        <w:spacing w:after="0"/>
        <w:ind w:left="1440" w:firstLine="720"/>
        <w:rPr>
          <w:rFonts w:asciiTheme="majorHAnsi" w:hAnsiTheme="majorHAnsi" w:cs="Arial"/>
          <w:color w:val="002331"/>
        </w:rPr>
      </w:pPr>
      <w:r>
        <w:rPr>
          <w:rFonts w:asciiTheme="majorHAnsi" w:hAnsiTheme="majorHAnsi" w:cs="Arial"/>
          <w:color w:val="002331"/>
        </w:rPr>
        <w:t>I</w:t>
      </w:r>
      <w:r w:rsidRPr="001A7E03">
        <w:rPr>
          <w:rFonts w:asciiTheme="majorHAnsi" w:hAnsiTheme="majorHAnsi" w:cs="Arial"/>
          <w:color w:val="002331"/>
        </w:rPr>
        <w:t>s 30 days long enough?</w:t>
      </w:r>
    </w:p>
    <w:p w:rsidR="001A7E03" w:rsidRPr="001A7E03" w:rsidRDefault="001A7E03" w:rsidP="001A7E03">
      <w:pPr>
        <w:spacing w:after="0"/>
        <w:ind w:left="2520" w:hanging="360"/>
        <w:rPr>
          <w:rFonts w:asciiTheme="majorHAnsi" w:hAnsiTheme="majorHAnsi" w:cs="Arial"/>
          <w:color w:val="002331"/>
        </w:rPr>
      </w:pPr>
      <w:r w:rsidRPr="001A7E03">
        <w:rPr>
          <w:rFonts w:asciiTheme="majorHAnsi" w:hAnsiTheme="majorHAnsi" w:cs="Arial"/>
          <w:color w:val="002331"/>
        </w:rPr>
        <w:t>On survey results page with data - we need to tie the text in with the percentages on the chart, so people don't have to match up.</w:t>
      </w:r>
    </w:p>
    <w:p w:rsidR="004D488A" w:rsidRPr="005E1579" w:rsidRDefault="004D488A" w:rsidP="004D488A">
      <w:pPr>
        <w:spacing w:after="0"/>
        <w:ind w:left="2160"/>
        <w:rPr>
          <w:rFonts w:asciiTheme="majorHAnsi" w:eastAsia="Verdana" w:hAnsiTheme="majorHAnsi" w:cs="Arial"/>
          <w:color w:val="002331"/>
        </w:rPr>
      </w:pPr>
    </w:p>
    <w:p w:rsidR="004D488A" w:rsidRPr="005E1579" w:rsidRDefault="004D488A" w:rsidP="004D488A">
      <w:pPr>
        <w:spacing w:after="0"/>
        <w:ind w:left="1440"/>
        <w:rPr>
          <w:rFonts w:asciiTheme="majorHAnsi" w:eastAsia="Verdana" w:hAnsiTheme="majorHAnsi" w:cs="Arial"/>
          <w:b/>
          <w:color w:val="002331"/>
        </w:rPr>
      </w:pPr>
      <w:r w:rsidRPr="005E1579">
        <w:rPr>
          <w:rFonts w:asciiTheme="majorHAnsi" w:eastAsia="Verdana" w:hAnsiTheme="majorHAnsi" w:cs="Arial"/>
          <w:color w:val="002331"/>
        </w:rPr>
        <w:t xml:space="preserve">Name:  </w:t>
      </w:r>
      <w:r w:rsidR="001A7E03" w:rsidRPr="005E1579">
        <w:rPr>
          <w:rFonts w:asciiTheme="majorHAnsi" w:eastAsia="Verdana" w:hAnsiTheme="majorHAnsi" w:cs="Arial"/>
          <w:b/>
          <w:color w:val="002331"/>
        </w:rPr>
        <w:t>Marianne</w:t>
      </w:r>
    </w:p>
    <w:p w:rsidR="004D488A" w:rsidRPr="005E1579" w:rsidRDefault="004D488A" w:rsidP="004D488A">
      <w:pPr>
        <w:spacing w:after="0"/>
        <w:ind w:left="1440"/>
        <w:rPr>
          <w:rFonts w:asciiTheme="majorHAnsi" w:eastAsia="Verdana" w:hAnsiTheme="majorHAnsi" w:cs="Arial"/>
          <w:color w:val="002331"/>
        </w:rPr>
      </w:pPr>
      <w:r w:rsidRPr="005E1579">
        <w:rPr>
          <w:rFonts w:asciiTheme="majorHAnsi" w:eastAsia="Verdana" w:hAnsiTheme="majorHAnsi" w:cs="Arial"/>
          <w:color w:val="002331"/>
        </w:rPr>
        <w:t xml:space="preserve">Demo:  Female, age </w:t>
      </w:r>
      <w:r w:rsidR="001A7E03" w:rsidRPr="005E1579">
        <w:rPr>
          <w:rFonts w:asciiTheme="majorHAnsi" w:eastAsia="Verdana" w:hAnsiTheme="majorHAnsi" w:cs="Arial"/>
          <w:color w:val="002331"/>
        </w:rPr>
        <w:t>55</w:t>
      </w:r>
      <w:r w:rsidRPr="005E1579">
        <w:rPr>
          <w:rFonts w:asciiTheme="majorHAnsi" w:eastAsia="Verdana" w:hAnsiTheme="majorHAnsi" w:cs="Arial"/>
          <w:color w:val="002331"/>
        </w:rPr>
        <w:t xml:space="preserve">, works </w:t>
      </w:r>
      <w:r w:rsidR="001A7E03" w:rsidRPr="005E1579">
        <w:rPr>
          <w:rFonts w:asciiTheme="majorHAnsi" w:eastAsia="Verdana" w:hAnsiTheme="majorHAnsi" w:cs="Arial"/>
          <w:color w:val="002331"/>
        </w:rPr>
        <w:t>for Olmstead County</w:t>
      </w:r>
    </w:p>
    <w:p w:rsidR="001A7E03" w:rsidRPr="005E1579" w:rsidRDefault="001A7E03" w:rsidP="004D488A">
      <w:pPr>
        <w:spacing w:after="0"/>
        <w:ind w:left="1440"/>
        <w:rPr>
          <w:rFonts w:asciiTheme="majorHAnsi" w:eastAsia="Verdana" w:hAnsiTheme="majorHAnsi" w:cs="Arial"/>
          <w:color w:val="002331"/>
        </w:rPr>
      </w:pPr>
      <w:r w:rsidRPr="005E1579">
        <w:rPr>
          <w:rFonts w:asciiTheme="majorHAnsi" w:eastAsia="Verdana" w:hAnsiTheme="majorHAnsi" w:cs="Arial"/>
          <w:color w:val="002331"/>
        </w:rPr>
        <w:t xml:space="preserve">Notes:  </w:t>
      </w:r>
      <w:r w:rsidR="005E1579" w:rsidRPr="005E1579">
        <w:rPr>
          <w:rFonts w:asciiTheme="majorHAnsi" w:eastAsia="Verdana" w:hAnsiTheme="majorHAnsi" w:cs="Arial"/>
          <w:color w:val="002331"/>
        </w:rPr>
        <w:t xml:space="preserve"> Marianne’s occupation is </w:t>
      </w:r>
      <w:r w:rsidRPr="005E1579">
        <w:rPr>
          <w:rFonts w:asciiTheme="majorHAnsi" w:hAnsiTheme="majorHAnsi" w:cs="Arial"/>
          <w:color w:val="002331"/>
        </w:rPr>
        <w:t>data visualization</w:t>
      </w:r>
      <w:r w:rsidR="005E1579" w:rsidRPr="005E1579">
        <w:rPr>
          <w:rFonts w:asciiTheme="majorHAnsi" w:hAnsiTheme="majorHAnsi" w:cs="Arial"/>
          <w:color w:val="002331"/>
        </w:rPr>
        <w:t>,</w:t>
      </w:r>
      <w:r w:rsidRPr="005E1579">
        <w:rPr>
          <w:rFonts w:asciiTheme="majorHAnsi" w:hAnsiTheme="majorHAnsi" w:cs="Arial"/>
          <w:color w:val="002331"/>
        </w:rPr>
        <w:t xml:space="preserve"> so </w:t>
      </w:r>
      <w:r w:rsidR="005E1579" w:rsidRPr="005E1579">
        <w:rPr>
          <w:rFonts w:asciiTheme="majorHAnsi" w:hAnsiTheme="majorHAnsi" w:cs="Arial"/>
          <w:color w:val="002331"/>
        </w:rPr>
        <w:t xml:space="preserve">the she provided </w:t>
      </w:r>
      <w:r w:rsidRPr="005E1579">
        <w:rPr>
          <w:rFonts w:asciiTheme="majorHAnsi" w:hAnsiTheme="majorHAnsi" w:cs="Arial"/>
          <w:color w:val="002331"/>
        </w:rPr>
        <w:t xml:space="preserve">some interesting </w:t>
      </w:r>
      <w:r w:rsidR="005E1579" w:rsidRPr="005E1579">
        <w:rPr>
          <w:rFonts w:asciiTheme="majorHAnsi" w:hAnsiTheme="majorHAnsi" w:cs="Arial"/>
          <w:color w:val="002331"/>
        </w:rPr>
        <w:t>comments.</w:t>
      </w:r>
    </w:p>
    <w:p w:rsidR="004D488A" w:rsidRPr="005E1579" w:rsidRDefault="004D488A" w:rsidP="004D488A">
      <w:pPr>
        <w:spacing w:after="0"/>
        <w:ind w:left="1440"/>
        <w:rPr>
          <w:rFonts w:asciiTheme="majorHAnsi" w:eastAsia="Verdana" w:hAnsiTheme="majorHAnsi" w:cs="Arial"/>
          <w:color w:val="002331"/>
        </w:rPr>
      </w:pPr>
      <w:r w:rsidRPr="005E1579">
        <w:rPr>
          <w:rFonts w:asciiTheme="majorHAnsi" w:eastAsia="Verdana" w:hAnsiTheme="majorHAnsi" w:cs="Arial"/>
          <w:color w:val="002331"/>
        </w:rPr>
        <w:t>Feedback:</w:t>
      </w:r>
    </w:p>
    <w:p w:rsidR="005E1579" w:rsidRPr="001A7E03" w:rsidRDefault="005E1579" w:rsidP="005E1579">
      <w:pPr>
        <w:spacing w:after="0"/>
        <w:ind w:left="2160"/>
        <w:rPr>
          <w:rFonts w:asciiTheme="majorHAnsi" w:hAnsiTheme="majorHAnsi" w:cs="Arial"/>
          <w:color w:val="002331"/>
        </w:rPr>
      </w:pPr>
      <w:r w:rsidRPr="001A7E03">
        <w:rPr>
          <w:rFonts w:asciiTheme="majorHAnsi" w:hAnsiTheme="majorHAnsi" w:cs="Arial"/>
          <w:color w:val="002331"/>
        </w:rPr>
        <w:t>Design is good, clean</w:t>
      </w:r>
    </w:p>
    <w:p w:rsidR="00F251E3" w:rsidRDefault="005E1579" w:rsidP="005E1579">
      <w:pPr>
        <w:spacing w:after="0"/>
        <w:ind w:left="2160"/>
        <w:rPr>
          <w:rFonts w:asciiTheme="majorHAnsi" w:hAnsiTheme="majorHAnsi" w:cs="Arial"/>
          <w:color w:val="002331"/>
        </w:rPr>
      </w:pPr>
      <w:r w:rsidRPr="001A7E03">
        <w:rPr>
          <w:rFonts w:asciiTheme="majorHAnsi" w:hAnsiTheme="majorHAnsi" w:cs="Arial"/>
          <w:color w:val="002331"/>
        </w:rPr>
        <w:t xml:space="preserve">What is AE? I thought it was the association sponsoring this site.  Consumers won't know what AE is.      </w:t>
      </w:r>
    </w:p>
    <w:p w:rsidR="00F251E3" w:rsidRDefault="005E1579" w:rsidP="005E1579">
      <w:pPr>
        <w:spacing w:after="0"/>
        <w:ind w:left="2160"/>
        <w:rPr>
          <w:rFonts w:asciiTheme="majorHAnsi" w:hAnsiTheme="majorHAnsi" w:cs="Arial"/>
          <w:color w:val="002331"/>
        </w:rPr>
      </w:pPr>
      <w:r w:rsidRPr="001A7E03">
        <w:rPr>
          <w:rFonts w:asciiTheme="majorHAnsi" w:hAnsiTheme="majorHAnsi" w:cs="Arial"/>
          <w:color w:val="002331"/>
        </w:rPr>
        <w:t xml:space="preserve">On the </w:t>
      </w:r>
      <w:r w:rsidR="00F251E3">
        <w:rPr>
          <w:rFonts w:asciiTheme="majorHAnsi" w:hAnsiTheme="majorHAnsi" w:cs="Arial"/>
          <w:color w:val="002331"/>
        </w:rPr>
        <w:t>adverse</w:t>
      </w:r>
      <w:r w:rsidRPr="001A7E03">
        <w:rPr>
          <w:rFonts w:asciiTheme="majorHAnsi" w:hAnsiTheme="majorHAnsi" w:cs="Arial"/>
          <w:color w:val="002331"/>
        </w:rPr>
        <w:t xml:space="preserve"> effects</w:t>
      </w:r>
      <w:r w:rsidR="00F251E3">
        <w:rPr>
          <w:rFonts w:asciiTheme="majorHAnsi" w:hAnsiTheme="majorHAnsi" w:cs="Arial"/>
          <w:color w:val="002331"/>
        </w:rPr>
        <w:t xml:space="preserve">, </w:t>
      </w:r>
      <w:r w:rsidRPr="001A7E03">
        <w:rPr>
          <w:rFonts w:asciiTheme="majorHAnsi" w:hAnsiTheme="majorHAnsi" w:cs="Arial"/>
          <w:color w:val="002331"/>
        </w:rPr>
        <w:t>consumers won</w:t>
      </w:r>
      <w:r>
        <w:rPr>
          <w:rFonts w:asciiTheme="majorHAnsi" w:hAnsiTheme="majorHAnsi" w:cs="Arial"/>
          <w:color w:val="002331"/>
        </w:rPr>
        <w:t>’t</w:t>
      </w:r>
      <w:r w:rsidRPr="001A7E03">
        <w:rPr>
          <w:rFonts w:asciiTheme="majorHAnsi" w:hAnsiTheme="majorHAnsi" w:cs="Arial"/>
          <w:color w:val="002331"/>
        </w:rPr>
        <w:t xml:space="preserve"> know what some of these are - What is </w:t>
      </w:r>
      <w:proofErr w:type="spellStart"/>
      <w:r w:rsidRPr="001A7E03">
        <w:rPr>
          <w:rFonts w:asciiTheme="majorHAnsi" w:hAnsiTheme="majorHAnsi" w:cs="Arial"/>
          <w:color w:val="002331"/>
        </w:rPr>
        <w:t>Dypsnea</w:t>
      </w:r>
      <w:proofErr w:type="spellEnd"/>
      <w:r w:rsidRPr="001A7E03">
        <w:rPr>
          <w:rFonts w:asciiTheme="majorHAnsi" w:hAnsiTheme="majorHAnsi" w:cs="Arial"/>
          <w:color w:val="002331"/>
        </w:rPr>
        <w:t xml:space="preserve">?      </w:t>
      </w:r>
    </w:p>
    <w:p w:rsidR="005E1579" w:rsidRPr="005E1579" w:rsidRDefault="005E1579" w:rsidP="005E1579">
      <w:pPr>
        <w:spacing w:after="0"/>
        <w:ind w:left="2160"/>
        <w:rPr>
          <w:rFonts w:asciiTheme="majorHAnsi" w:hAnsiTheme="majorHAnsi" w:cs="Arial"/>
          <w:color w:val="FF0000"/>
        </w:rPr>
      </w:pPr>
      <w:r w:rsidRPr="001A7E03">
        <w:rPr>
          <w:rFonts w:asciiTheme="majorHAnsi" w:hAnsiTheme="majorHAnsi" w:cs="Arial"/>
          <w:color w:val="002331"/>
        </w:rPr>
        <w:t>Page with results - Never make the consumer work to</w:t>
      </w:r>
      <w:r w:rsidR="00F251E3">
        <w:rPr>
          <w:rFonts w:asciiTheme="majorHAnsi" w:hAnsiTheme="majorHAnsi" w:cs="Arial"/>
          <w:color w:val="002331"/>
        </w:rPr>
        <w:t>o</w:t>
      </w:r>
      <w:r w:rsidRPr="001A7E03">
        <w:rPr>
          <w:rFonts w:asciiTheme="majorHAnsi" w:hAnsiTheme="majorHAnsi" w:cs="Arial"/>
          <w:color w:val="002331"/>
        </w:rPr>
        <w:t xml:space="preserve"> hard to correlate the visual with the remaining data</w:t>
      </w:r>
      <w:r w:rsidR="00F251E3">
        <w:rPr>
          <w:rFonts w:asciiTheme="majorHAnsi" w:hAnsiTheme="majorHAnsi" w:cs="Arial"/>
          <w:color w:val="002331"/>
        </w:rPr>
        <w:t>.  M</w:t>
      </w:r>
      <w:r w:rsidRPr="001A7E03">
        <w:rPr>
          <w:rFonts w:asciiTheme="majorHAnsi" w:hAnsiTheme="majorHAnsi" w:cs="Arial"/>
          <w:color w:val="002331"/>
        </w:rPr>
        <w:t xml:space="preserve">eaning, the donut </w:t>
      </w:r>
      <w:r w:rsidR="00F251E3">
        <w:rPr>
          <w:rFonts w:asciiTheme="majorHAnsi" w:hAnsiTheme="majorHAnsi" w:cs="Arial"/>
          <w:color w:val="002331"/>
        </w:rPr>
        <w:t xml:space="preserve">graph </w:t>
      </w:r>
      <w:r w:rsidRPr="001A7E03">
        <w:rPr>
          <w:rFonts w:asciiTheme="majorHAnsi" w:hAnsiTheme="majorHAnsi" w:cs="Arial"/>
          <w:color w:val="002331"/>
        </w:rPr>
        <w:t>has percentages</w:t>
      </w:r>
      <w:r w:rsidR="00F251E3">
        <w:rPr>
          <w:rFonts w:asciiTheme="majorHAnsi" w:hAnsiTheme="majorHAnsi" w:cs="Arial"/>
          <w:color w:val="002331"/>
        </w:rPr>
        <w:t xml:space="preserve"> and</w:t>
      </w:r>
      <w:r w:rsidRPr="001A7E03">
        <w:rPr>
          <w:rFonts w:asciiTheme="majorHAnsi" w:hAnsiTheme="majorHAnsi" w:cs="Arial"/>
          <w:color w:val="002331"/>
        </w:rPr>
        <w:t xml:space="preserve"> </w:t>
      </w:r>
      <w:r w:rsidRPr="001A7E03">
        <w:rPr>
          <w:rFonts w:asciiTheme="majorHAnsi" w:hAnsiTheme="majorHAnsi" w:cs="Arial"/>
          <w:color w:val="002331"/>
        </w:rPr>
        <w:lastRenderedPageBreak/>
        <w:t>to the right are the correlating statements</w:t>
      </w:r>
      <w:r w:rsidR="00F251E3">
        <w:rPr>
          <w:rFonts w:asciiTheme="majorHAnsi" w:hAnsiTheme="majorHAnsi" w:cs="Arial"/>
          <w:color w:val="002331"/>
        </w:rPr>
        <w:t>.  Y</w:t>
      </w:r>
      <w:r w:rsidRPr="001A7E03">
        <w:rPr>
          <w:rFonts w:asciiTheme="majorHAnsi" w:hAnsiTheme="majorHAnsi" w:cs="Arial"/>
          <w:color w:val="002331"/>
        </w:rPr>
        <w:t>ou should</w:t>
      </w:r>
      <w:r w:rsidR="001D3BE4">
        <w:rPr>
          <w:rFonts w:asciiTheme="majorHAnsi" w:hAnsiTheme="majorHAnsi" w:cs="Arial"/>
          <w:color w:val="002331"/>
        </w:rPr>
        <w:t>,</w:t>
      </w:r>
      <w:r w:rsidRPr="001A7E03">
        <w:rPr>
          <w:rFonts w:asciiTheme="majorHAnsi" w:hAnsiTheme="majorHAnsi" w:cs="Arial"/>
          <w:color w:val="002331"/>
        </w:rPr>
        <w:t xml:space="preserve"> 1</w:t>
      </w:r>
      <w:r w:rsidR="001D3BE4">
        <w:rPr>
          <w:rFonts w:asciiTheme="majorHAnsi" w:hAnsiTheme="majorHAnsi" w:cs="Arial"/>
          <w:color w:val="002331"/>
        </w:rPr>
        <w:t>,</w:t>
      </w:r>
      <w:r w:rsidRPr="001A7E03">
        <w:rPr>
          <w:rFonts w:asciiTheme="majorHAnsi" w:hAnsiTheme="majorHAnsi" w:cs="Arial"/>
          <w:color w:val="002331"/>
        </w:rPr>
        <w:t xml:space="preserve"> </w:t>
      </w:r>
      <w:r w:rsidR="001D3BE4">
        <w:rPr>
          <w:rFonts w:asciiTheme="majorHAnsi" w:hAnsiTheme="majorHAnsi" w:cs="Arial"/>
          <w:color w:val="002331"/>
        </w:rPr>
        <w:t>a</w:t>
      </w:r>
      <w:r w:rsidRPr="001A7E03">
        <w:rPr>
          <w:rFonts w:asciiTheme="majorHAnsi" w:hAnsiTheme="majorHAnsi" w:cs="Arial"/>
          <w:color w:val="002331"/>
        </w:rPr>
        <w:t>dd the percentage to the statement</w:t>
      </w:r>
      <w:r w:rsidR="001D3BE4">
        <w:rPr>
          <w:rFonts w:asciiTheme="majorHAnsi" w:hAnsiTheme="majorHAnsi" w:cs="Arial"/>
          <w:color w:val="002331"/>
        </w:rPr>
        <w:t xml:space="preserve">, and </w:t>
      </w:r>
      <w:r w:rsidRPr="001A7E03">
        <w:rPr>
          <w:rFonts w:asciiTheme="majorHAnsi" w:hAnsiTheme="majorHAnsi" w:cs="Arial"/>
          <w:color w:val="002331"/>
        </w:rPr>
        <w:t>2</w:t>
      </w:r>
      <w:r w:rsidR="001D3BE4">
        <w:rPr>
          <w:rFonts w:asciiTheme="majorHAnsi" w:hAnsiTheme="majorHAnsi" w:cs="Arial"/>
          <w:color w:val="002331"/>
        </w:rPr>
        <w:t>,</w:t>
      </w:r>
      <w:r w:rsidRPr="001A7E03">
        <w:rPr>
          <w:rFonts w:asciiTheme="majorHAnsi" w:hAnsiTheme="majorHAnsi" w:cs="Arial"/>
          <w:color w:val="002331"/>
        </w:rPr>
        <w:t xml:space="preserve"> IN </w:t>
      </w:r>
      <w:r w:rsidR="001D3BE4">
        <w:rPr>
          <w:rFonts w:asciiTheme="majorHAnsi" w:hAnsiTheme="majorHAnsi" w:cs="Arial"/>
          <w:color w:val="002331"/>
        </w:rPr>
        <w:t>t</w:t>
      </w:r>
      <w:r w:rsidRPr="001A7E03">
        <w:rPr>
          <w:rFonts w:asciiTheme="majorHAnsi" w:hAnsiTheme="majorHAnsi" w:cs="Arial"/>
          <w:color w:val="002331"/>
        </w:rPr>
        <w:t>he donut</w:t>
      </w:r>
      <w:r w:rsidR="00F251E3">
        <w:rPr>
          <w:rFonts w:asciiTheme="majorHAnsi" w:hAnsiTheme="majorHAnsi" w:cs="Arial"/>
          <w:color w:val="002331"/>
        </w:rPr>
        <w:t xml:space="preserve"> graph</w:t>
      </w:r>
      <w:r w:rsidRPr="001A7E03">
        <w:rPr>
          <w:rFonts w:asciiTheme="majorHAnsi" w:hAnsiTheme="majorHAnsi" w:cs="Arial"/>
          <w:color w:val="002331"/>
        </w:rPr>
        <w:t>, at least add to the percentages the label</w:t>
      </w:r>
      <w:r w:rsidR="001D3BE4">
        <w:rPr>
          <w:rFonts w:asciiTheme="majorHAnsi" w:hAnsiTheme="majorHAnsi" w:cs="Arial"/>
          <w:color w:val="002331"/>
        </w:rPr>
        <w:t>,</w:t>
      </w:r>
      <w:r w:rsidRPr="001A7E03">
        <w:rPr>
          <w:rFonts w:asciiTheme="majorHAnsi" w:hAnsiTheme="majorHAnsi" w:cs="Arial"/>
          <w:color w:val="002331"/>
        </w:rPr>
        <w:t xml:space="preserve"> so "45% Fatigue".  </w:t>
      </w:r>
    </w:p>
    <w:p w:rsidR="001A7E03" w:rsidRDefault="001A7E03" w:rsidP="004D488A">
      <w:pPr>
        <w:spacing w:after="0"/>
        <w:ind w:left="1440"/>
        <w:rPr>
          <w:rFonts w:asciiTheme="majorHAnsi" w:eastAsia="Verdana" w:hAnsiTheme="majorHAnsi" w:cs="Arial"/>
          <w:color w:val="FF0000"/>
        </w:rPr>
      </w:pPr>
    </w:p>
    <w:p w:rsidR="005E1579" w:rsidRPr="005E1579" w:rsidRDefault="005E1579" w:rsidP="005E1579">
      <w:pPr>
        <w:spacing w:after="0"/>
        <w:ind w:left="1440"/>
        <w:rPr>
          <w:rFonts w:asciiTheme="majorHAnsi" w:eastAsia="Verdana" w:hAnsiTheme="majorHAnsi" w:cs="Arial"/>
          <w:color w:val="002331"/>
        </w:rPr>
      </w:pPr>
      <w:r w:rsidRPr="005E1579">
        <w:rPr>
          <w:rFonts w:asciiTheme="majorHAnsi" w:eastAsia="Verdana" w:hAnsiTheme="majorHAnsi" w:cs="Arial"/>
          <w:color w:val="002331"/>
        </w:rPr>
        <w:t xml:space="preserve">Name:  </w:t>
      </w:r>
      <w:r>
        <w:rPr>
          <w:rFonts w:asciiTheme="majorHAnsi" w:eastAsia="Verdana" w:hAnsiTheme="majorHAnsi" w:cs="Arial"/>
          <w:b/>
          <w:color w:val="002331"/>
        </w:rPr>
        <w:t>Colleen</w:t>
      </w:r>
    </w:p>
    <w:p w:rsidR="005E1579" w:rsidRPr="005E1579" w:rsidRDefault="005E1579" w:rsidP="005E1579">
      <w:pPr>
        <w:spacing w:after="0"/>
        <w:ind w:left="1440"/>
        <w:rPr>
          <w:rFonts w:asciiTheme="majorHAnsi" w:eastAsia="Verdana" w:hAnsiTheme="majorHAnsi" w:cs="Arial"/>
          <w:color w:val="002331"/>
        </w:rPr>
      </w:pPr>
      <w:r w:rsidRPr="005E1579">
        <w:rPr>
          <w:rFonts w:asciiTheme="majorHAnsi" w:eastAsia="Verdana" w:hAnsiTheme="majorHAnsi" w:cs="Arial"/>
          <w:color w:val="002331"/>
        </w:rPr>
        <w:t xml:space="preserve">Demo:  Female, age </w:t>
      </w:r>
      <w:r>
        <w:rPr>
          <w:rFonts w:asciiTheme="majorHAnsi" w:eastAsia="Verdana" w:hAnsiTheme="majorHAnsi" w:cs="Arial"/>
          <w:color w:val="002331"/>
        </w:rPr>
        <w:t>45-50</w:t>
      </w:r>
    </w:p>
    <w:p w:rsidR="005E1579" w:rsidRPr="005E1579" w:rsidRDefault="005E1579" w:rsidP="005E1579">
      <w:pPr>
        <w:spacing w:after="0"/>
        <w:ind w:left="1440"/>
        <w:rPr>
          <w:rFonts w:asciiTheme="majorHAnsi" w:eastAsia="Verdana" w:hAnsiTheme="majorHAnsi" w:cs="Arial"/>
          <w:color w:val="002331"/>
        </w:rPr>
      </w:pPr>
      <w:r w:rsidRPr="005E1579">
        <w:rPr>
          <w:rFonts w:asciiTheme="majorHAnsi" w:eastAsia="Verdana" w:hAnsiTheme="majorHAnsi" w:cs="Arial"/>
          <w:color w:val="002331"/>
        </w:rPr>
        <w:t>Feedback:</w:t>
      </w:r>
    </w:p>
    <w:p w:rsidR="0066246F" w:rsidRPr="0066246F" w:rsidRDefault="0066246F" w:rsidP="0066246F">
      <w:pPr>
        <w:spacing w:after="0"/>
        <w:ind w:left="2160"/>
        <w:rPr>
          <w:rFonts w:asciiTheme="majorHAnsi" w:eastAsia="Verdana" w:hAnsiTheme="majorHAnsi" w:cs="Arial"/>
          <w:color w:val="002331"/>
        </w:rPr>
      </w:pPr>
      <w:r w:rsidRPr="0066246F">
        <w:rPr>
          <w:rFonts w:asciiTheme="majorHAnsi" w:eastAsia="Verdana" w:hAnsiTheme="majorHAnsi" w:cs="Arial"/>
          <w:color w:val="002331"/>
        </w:rPr>
        <w:t>Looks like you can get specific info on women's health.  Look up info.</w:t>
      </w:r>
    </w:p>
    <w:p w:rsidR="0066246F" w:rsidRPr="0066246F" w:rsidRDefault="0066246F" w:rsidP="0066246F">
      <w:pPr>
        <w:spacing w:after="0"/>
        <w:ind w:left="2160"/>
        <w:rPr>
          <w:rFonts w:asciiTheme="majorHAnsi" w:eastAsia="Verdana" w:hAnsiTheme="majorHAnsi" w:cs="Arial"/>
          <w:color w:val="002331"/>
        </w:rPr>
      </w:pPr>
      <w:r w:rsidRPr="0066246F">
        <w:rPr>
          <w:rFonts w:asciiTheme="majorHAnsi" w:eastAsia="Verdana" w:hAnsiTheme="majorHAnsi" w:cs="Arial"/>
          <w:color w:val="002331"/>
        </w:rPr>
        <w:t xml:space="preserve">Not clear what AE is.  Not sure who's running this and what their credentials are.  </w:t>
      </w:r>
      <w:r>
        <w:rPr>
          <w:rFonts w:asciiTheme="majorHAnsi" w:eastAsia="Verdana" w:hAnsiTheme="majorHAnsi" w:cs="Arial"/>
          <w:color w:val="002331"/>
        </w:rPr>
        <w:t xml:space="preserve">   </w:t>
      </w:r>
      <w:r w:rsidRPr="0066246F">
        <w:rPr>
          <w:rFonts w:asciiTheme="majorHAnsi" w:eastAsia="Verdana" w:hAnsiTheme="majorHAnsi" w:cs="Arial"/>
          <w:color w:val="002331"/>
        </w:rPr>
        <w:t>Probably FDA but not sure.</w:t>
      </w:r>
    </w:p>
    <w:p w:rsidR="0066246F" w:rsidRPr="0066246F" w:rsidRDefault="0066246F" w:rsidP="0066246F">
      <w:pPr>
        <w:spacing w:after="0"/>
        <w:ind w:left="2160"/>
        <w:rPr>
          <w:rFonts w:asciiTheme="majorHAnsi" w:eastAsia="Verdana" w:hAnsiTheme="majorHAnsi" w:cs="Arial"/>
          <w:color w:val="002331"/>
        </w:rPr>
      </w:pPr>
      <w:r w:rsidRPr="0066246F">
        <w:rPr>
          <w:rFonts w:asciiTheme="majorHAnsi" w:eastAsia="Verdana" w:hAnsiTheme="majorHAnsi" w:cs="Arial"/>
          <w:i/>
          <w:color w:val="002331"/>
        </w:rPr>
        <w:t>Results page:</w:t>
      </w:r>
      <w:r w:rsidRPr="0066246F">
        <w:rPr>
          <w:rFonts w:asciiTheme="majorHAnsi" w:eastAsia="Verdana" w:hAnsiTheme="majorHAnsi" w:cs="Arial"/>
          <w:color w:val="002331"/>
        </w:rPr>
        <w:t xml:space="preserve">  Hard to tell which number goes with which % on the graph</w:t>
      </w:r>
    </w:p>
    <w:p w:rsidR="0066246F" w:rsidRPr="0066246F" w:rsidRDefault="0066246F" w:rsidP="0066246F">
      <w:pPr>
        <w:spacing w:after="0"/>
        <w:ind w:left="2160"/>
        <w:rPr>
          <w:rFonts w:asciiTheme="majorHAnsi" w:eastAsia="Verdana" w:hAnsiTheme="majorHAnsi" w:cs="Arial"/>
          <w:color w:val="002331"/>
        </w:rPr>
      </w:pPr>
      <w:r w:rsidRPr="0066246F">
        <w:rPr>
          <w:rFonts w:asciiTheme="majorHAnsi" w:eastAsia="Verdana" w:hAnsiTheme="majorHAnsi" w:cs="Arial"/>
          <w:color w:val="002331"/>
        </w:rPr>
        <w:t>Good layout overall.  Not too clogged.</w:t>
      </w:r>
    </w:p>
    <w:p w:rsidR="0066246F" w:rsidRPr="0066246F" w:rsidRDefault="0066246F" w:rsidP="0066246F">
      <w:pPr>
        <w:spacing w:after="0"/>
        <w:ind w:left="2160"/>
        <w:rPr>
          <w:rFonts w:asciiTheme="majorHAnsi" w:eastAsia="Verdana" w:hAnsiTheme="majorHAnsi" w:cs="Arial"/>
          <w:color w:val="002331"/>
        </w:rPr>
      </w:pPr>
      <w:r w:rsidRPr="0066246F">
        <w:rPr>
          <w:rFonts w:asciiTheme="majorHAnsi" w:eastAsia="Verdana" w:hAnsiTheme="majorHAnsi" w:cs="Arial"/>
          <w:i/>
          <w:color w:val="002331"/>
        </w:rPr>
        <w:t>Thank you page:</w:t>
      </w:r>
      <w:r w:rsidRPr="0066246F">
        <w:rPr>
          <w:rFonts w:asciiTheme="majorHAnsi" w:eastAsia="Verdana" w:hAnsiTheme="majorHAnsi" w:cs="Arial"/>
          <w:color w:val="002331"/>
        </w:rPr>
        <w:t xml:space="preserve">  Is there a sign in?  Was there a place to put the email address?  Not sure what to click so I'd just go check my email.</w:t>
      </w:r>
    </w:p>
    <w:p w:rsidR="005E1579" w:rsidRDefault="0066246F" w:rsidP="0066246F">
      <w:pPr>
        <w:spacing w:after="0"/>
        <w:ind w:left="2160"/>
        <w:rPr>
          <w:rFonts w:asciiTheme="majorHAnsi" w:eastAsia="Verdana" w:hAnsiTheme="majorHAnsi" w:cs="Arial"/>
          <w:color w:val="002331"/>
        </w:rPr>
      </w:pPr>
      <w:r w:rsidRPr="0066246F">
        <w:rPr>
          <w:rFonts w:asciiTheme="majorHAnsi" w:eastAsia="Verdana" w:hAnsiTheme="majorHAnsi" w:cs="Arial"/>
          <w:color w:val="002331"/>
        </w:rPr>
        <w:t>I don't want to sign-in first.  Want to figure out if it will be helpful to me first.</w:t>
      </w:r>
    </w:p>
    <w:p w:rsidR="0066246F" w:rsidRDefault="0066246F" w:rsidP="0066246F">
      <w:pPr>
        <w:spacing w:after="0"/>
        <w:ind w:left="2160"/>
        <w:rPr>
          <w:rFonts w:asciiTheme="majorHAnsi" w:eastAsia="Verdana" w:hAnsiTheme="majorHAnsi" w:cs="Arial"/>
          <w:color w:val="002331"/>
        </w:rPr>
      </w:pPr>
    </w:p>
    <w:p w:rsidR="0066246F" w:rsidRDefault="0066246F" w:rsidP="0066246F">
      <w:pPr>
        <w:spacing w:after="0"/>
        <w:ind w:left="2160"/>
        <w:rPr>
          <w:rFonts w:asciiTheme="majorHAnsi" w:eastAsia="Verdana" w:hAnsiTheme="majorHAnsi" w:cs="Arial"/>
          <w:color w:val="002331"/>
        </w:rPr>
      </w:pPr>
      <w:r>
        <w:rPr>
          <w:rFonts w:asciiTheme="majorHAnsi" w:eastAsia="Verdana" w:hAnsiTheme="majorHAnsi" w:cs="Arial"/>
          <w:noProof/>
          <w:color w:val="002331"/>
        </w:rPr>
        <w:drawing>
          <wp:inline distT="0" distB="0" distL="0" distR="0">
            <wp:extent cx="2432629" cy="1824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ype usability testin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445809" cy="183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6F" w:rsidRDefault="0066246F" w:rsidP="0066246F">
      <w:pPr>
        <w:spacing w:after="0"/>
        <w:ind w:left="2160"/>
        <w:rPr>
          <w:rFonts w:asciiTheme="majorHAnsi" w:eastAsia="Verdana" w:hAnsiTheme="majorHAnsi" w:cs="Arial"/>
          <w:color w:val="002331"/>
        </w:rPr>
      </w:pPr>
    </w:p>
    <w:p w:rsidR="0066246F" w:rsidRPr="005E1579" w:rsidRDefault="0066246F" w:rsidP="0066246F">
      <w:pPr>
        <w:spacing w:after="0"/>
        <w:ind w:left="2160"/>
        <w:rPr>
          <w:rFonts w:asciiTheme="majorHAnsi" w:eastAsia="Verdana" w:hAnsiTheme="majorHAnsi" w:cs="Arial"/>
          <w:color w:val="002331"/>
        </w:rPr>
      </w:pPr>
      <w:r>
        <w:rPr>
          <w:rFonts w:asciiTheme="majorHAnsi" w:eastAsia="Verdana" w:hAnsiTheme="majorHAnsi" w:cs="Arial"/>
          <w:noProof/>
          <w:color w:val="002331"/>
        </w:rPr>
        <w:drawing>
          <wp:inline distT="0" distB="0" distL="0" distR="0">
            <wp:extent cx="1998457" cy="2664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otype usability testing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123" cy="27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Verdana" w:hAnsiTheme="majorHAnsi" w:cs="Arial"/>
          <w:noProof/>
          <w:color w:val="002331"/>
        </w:rPr>
        <w:drawing>
          <wp:inline distT="0" distB="0" distL="0" distR="0">
            <wp:extent cx="2700861" cy="2025646"/>
            <wp:effectExtent l="0" t="342900" r="0" b="3181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type usability testing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22534" cy="204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46F" w:rsidRPr="005E1579" w:rsidSect="006B1386">
      <w:headerReference w:type="default" r:id="rId10"/>
      <w:footerReference w:type="even" r:id="rId11"/>
      <w:footerReference w:type="default" r:id="rId12"/>
      <w:pgSz w:w="12240" w:h="15840"/>
      <w:pgMar w:top="1350" w:right="1440" w:bottom="1620" w:left="720" w:header="720" w:footer="58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B21" w:rsidRDefault="00550B21">
      <w:pPr>
        <w:spacing w:after="0"/>
      </w:pPr>
      <w:r>
        <w:separator/>
      </w:r>
    </w:p>
  </w:endnote>
  <w:endnote w:type="continuationSeparator" w:id="0">
    <w:p w:rsidR="00550B21" w:rsidRDefault="00550B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Droid Serif">
    <w:altName w:val="Times New Roman"/>
    <w:charset w:val="00"/>
    <w:family w:val="roman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C86" w:rsidRDefault="002828C6" w:rsidP="0023631B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D6C8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6C86" w:rsidRDefault="001D6C86" w:rsidP="00BB094C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C86" w:rsidRPr="00BB094C" w:rsidRDefault="001D6C86" w:rsidP="00DF73E3">
    <w:pPr>
      <w:pStyle w:val="Footer"/>
      <w:ind w:left="450"/>
      <w:rPr>
        <w:rFonts w:ascii="Helvetica Neue" w:hAnsi="Helvetica Neue"/>
        <w:b/>
        <w:color w:val="7B878C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B21" w:rsidRDefault="00550B21">
      <w:pPr>
        <w:spacing w:after="0"/>
      </w:pPr>
      <w:r>
        <w:separator/>
      </w:r>
    </w:p>
  </w:footnote>
  <w:footnote w:type="continuationSeparator" w:id="0">
    <w:p w:rsidR="00550B21" w:rsidRDefault="00550B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C86" w:rsidRPr="001B34A1" w:rsidRDefault="00DF73E3" w:rsidP="00F743C8">
    <w:pPr>
      <w:pBdr>
        <w:right w:val="single" w:sz="36" w:space="4" w:color="C11F37"/>
      </w:pBdr>
      <w:spacing w:after="0"/>
      <w:ind w:left="1440" w:right="180"/>
      <w:jc w:val="right"/>
      <w:rPr>
        <w:rFonts w:asciiTheme="majorHAnsi" w:hAnsiTheme="majorHAnsi"/>
        <w:color w:val="7B878C"/>
        <w:sz w:val="16"/>
      </w:rPr>
    </w:pPr>
    <w:proofErr w:type="gramStart"/>
    <w:r>
      <w:rPr>
        <w:rFonts w:asciiTheme="majorHAnsi" w:hAnsiTheme="majorHAnsi"/>
        <w:color w:val="7B878C"/>
        <w:sz w:val="16"/>
      </w:rPr>
      <w:t>NISH  /</w:t>
    </w:r>
    <w:proofErr w:type="gramEnd"/>
    <w:r>
      <w:rPr>
        <w:rFonts w:asciiTheme="majorHAnsi" w:hAnsiTheme="majorHAnsi"/>
        <w:color w:val="7B878C"/>
        <w:sz w:val="16"/>
      </w:rPr>
      <w:t xml:space="preserve">  </w:t>
    </w:r>
    <w:r w:rsidR="00BE6BED">
      <w:rPr>
        <w:rFonts w:asciiTheme="majorHAnsi" w:hAnsiTheme="majorHAnsi"/>
        <w:color w:val="7B878C"/>
        <w:sz w:val="16"/>
      </w:rPr>
      <w:t>18F</w:t>
    </w:r>
    <w:r w:rsidR="001D6C86" w:rsidRPr="001B34A1">
      <w:rPr>
        <w:rFonts w:asciiTheme="majorHAnsi" w:hAnsiTheme="majorHAnsi"/>
        <w:color w:val="7B878C"/>
        <w:sz w:val="16"/>
      </w:rPr>
      <w:t xml:space="preserve"> / </w:t>
    </w:r>
    <w:r w:rsidR="00BE6BED">
      <w:rPr>
        <w:rFonts w:asciiTheme="majorHAnsi" w:hAnsiTheme="majorHAnsi"/>
        <w:color w:val="7B878C"/>
        <w:sz w:val="16"/>
      </w:rPr>
      <w:t>Agile Delivery Services</w:t>
    </w:r>
    <w:r w:rsidR="000B1C44">
      <w:rPr>
        <w:rFonts w:asciiTheme="majorHAnsi" w:hAnsiTheme="majorHAnsi"/>
        <w:color w:val="7B878C"/>
        <w:sz w:val="16"/>
      </w:rPr>
      <w:t xml:space="preserve"> </w:t>
    </w:r>
    <w:r w:rsidR="001D6C86" w:rsidRPr="001B34A1">
      <w:rPr>
        <w:rFonts w:asciiTheme="majorHAnsi" w:hAnsiTheme="majorHAnsi"/>
        <w:color w:val="7B878C"/>
        <w:sz w:val="16"/>
      </w:rPr>
      <w:t xml:space="preserve">  </w:t>
    </w:r>
  </w:p>
  <w:p w:rsidR="001D6C86" w:rsidRDefault="001D6C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2D9F"/>
    <w:multiLevelType w:val="hybridMultilevel"/>
    <w:tmpl w:val="F2BE26B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DF39E3"/>
    <w:multiLevelType w:val="hybridMultilevel"/>
    <w:tmpl w:val="FDB0FB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826728"/>
    <w:multiLevelType w:val="hybridMultilevel"/>
    <w:tmpl w:val="8FF068E8"/>
    <w:lvl w:ilvl="0" w:tplc="0D4A29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70047"/>
    <w:multiLevelType w:val="hybridMultilevel"/>
    <w:tmpl w:val="C4E417B2"/>
    <w:lvl w:ilvl="0" w:tplc="0409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5082"/>
    <w:multiLevelType w:val="hybridMultilevel"/>
    <w:tmpl w:val="B0C4D66E"/>
    <w:lvl w:ilvl="0" w:tplc="0409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916DA"/>
    <w:multiLevelType w:val="hybridMultilevel"/>
    <w:tmpl w:val="D8222A04"/>
    <w:lvl w:ilvl="0" w:tplc="0409000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C00000"/>
        <w:sz w:val="2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EC1CF9"/>
    <w:multiLevelType w:val="hybridMultilevel"/>
    <w:tmpl w:val="1298B4F8"/>
    <w:lvl w:ilvl="0" w:tplc="0409000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1B0293"/>
    <w:multiLevelType w:val="hybridMultilevel"/>
    <w:tmpl w:val="A10E26F0"/>
    <w:lvl w:ilvl="0" w:tplc="0D4A29C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800000"/>
        <w:sz w:val="20"/>
        <w:szCs w:val="20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A10FFC"/>
    <w:multiLevelType w:val="hybridMultilevel"/>
    <w:tmpl w:val="DBC6E56A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306B5"/>
    <w:multiLevelType w:val="hybridMultilevel"/>
    <w:tmpl w:val="00DC4D6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680CC7"/>
    <w:multiLevelType w:val="hybridMultilevel"/>
    <w:tmpl w:val="9424A70C"/>
    <w:lvl w:ilvl="0" w:tplc="0D4A29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61A2A"/>
    <w:multiLevelType w:val="hybridMultilevel"/>
    <w:tmpl w:val="CE0C17E6"/>
    <w:lvl w:ilvl="0" w:tplc="0409000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C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9951C0"/>
    <w:multiLevelType w:val="hybridMultilevel"/>
    <w:tmpl w:val="5AD29F6C"/>
    <w:lvl w:ilvl="0" w:tplc="0409000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C00000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D302A7A"/>
    <w:multiLevelType w:val="hybridMultilevel"/>
    <w:tmpl w:val="9F9E1CCA"/>
    <w:lvl w:ilvl="0" w:tplc="0409000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C00000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F17243F"/>
    <w:multiLevelType w:val="hybridMultilevel"/>
    <w:tmpl w:val="5AD29F6C"/>
    <w:lvl w:ilvl="0" w:tplc="0409000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4865D8"/>
    <w:multiLevelType w:val="hybridMultilevel"/>
    <w:tmpl w:val="F1B2E376"/>
    <w:lvl w:ilvl="0" w:tplc="0D4A29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00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616C6"/>
    <w:multiLevelType w:val="hybridMultilevel"/>
    <w:tmpl w:val="E388891C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616DE"/>
    <w:multiLevelType w:val="hybridMultilevel"/>
    <w:tmpl w:val="1298B4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72D3E17"/>
    <w:multiLevelType w:val="hybridMultilevel"/>
    <w:tmpl w:val="5AD29F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5CB0F1D"/>
    <w:multiLevelType w:val="hybridMultilevel"/>
    <w:tmpl w:val="5616FB20"/>
    <w:lvl w:ilvl="0" w:tplc="0D4A29C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8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F52641"/>
    <w:multiLevelType w:val="hybridMultilevel"/>
    <w:tmpl w:val="2EC80BF8"/>
    <w:lvl w:ilvl="0" w:tplc="C78AA9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B78CD"/>
    <w:multiLevelType w:val="hybridMultilevel"/>
    <w:tmpl w:val="6ABE8A96"/>
    <w:lvl w:ilvl="0" w:tplc="0409000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C00000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C69730C"/>
    <w:multiLevelType w:val="hybridMultilevel"/>
    <w:tmpl w:val="11B8F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D4A29C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800000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4EC0"/>
    <w:multiLevelType w:val="hybridMultilevel"/>
    <w:tmpl w:val="A88ED324"/>
    <w:lvl w:ilvl="0" w:tplc="0409000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C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90531E"/>
    <w:multiLevelType w:val="hybridMultilevel"/>
    <w:tmpl w:val="EBAA8C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9F75858"/>
    <w:multiLevelType w:val="hybridMultilevel"/>
    <w:tmpl w:val="87E035E2"/>
    <w:lvl w:ilvl="0" w:tplc="0D4A29C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8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A15DE3"/>
    <w:multiLevelType w:val="hybridMultilevel"/>
    <w:tmpl w:val="16DEA5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F443050"/>
    <w:multiLevelType w:val="hybridMultilevel"/>
    <w:tmpl w:val="5290B4D0"/>
    <w:lvl w:ilvl="0" w:tplc="6F9645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43634" w:themeColor="accent2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9"/>
  </w:num>
  <w:num w:numId="4">
    <w:abstractNumId w:val="18"/>
  </w:num>
  <w:num w:numId="5">
    <w:abstractNumId w:val="14"/>
  </w:num>
  <w:num w:numId="6">
    <w:abstractNumId w:val="12"/>
  </w:num>
  <w:num w:numId="7">
    <w:abstractNumId w:val="26"/>
  </w:num>
  <w:num w:numId="8">
    <w:abstractNumId w:val="22"/>
  </w:num>
  <w:num w:numId="9">
    <w:abstractNumId w:val="15"/>
  </w:num>
  <w:num w:numId="10">
    <w:abstractNumId w:val="10"/>
  </w:num>
  <w:num w:numId="11">
    <w:abstractNumId w:val="2"/>
  </w:num>
  <w:num w:numId="12">
    <w:abstractNumId w:val="19"/>
  </w:num>
  <w:num w:numId="13">
    <w:abstractNumId w:val="7"/>
  </w:num>
  <w:num w:numId="14">
    <w:abstractNumId w:val="25"/>
  </w:num>
  <w:num w:numId="15">
    <w:abstractNumId w:val="20"/>
  </w:num>
  <w:num w:numId="16">
    <w:abstractNumId w:val="27"/>
  </w:num>
  <w:num w:numId="17">
    <w:abstractNumId w:val="16"/>
  </w:num>
  <w:num w:numId="18">
    <w:abstractNumId w:val="13"/>
  </w:num>
  <w:num w:numId="19">
    <w:abstractNumId w:val="5"/>
  </w:num>
  <w:num w:numId="20">
    <w:abstractNumId w:val="21"/>
  </w:num>
  <w:num w:numId="21">
    <w:abstractNumId w:val="0"/>
  </w:num>
  <w:num w:numId="22">
    <w:abstractNumId w:val="11"/>
  </w:num>
  <w:num w:numId="23">
    <w:abstractNumId w:val="8"/>
  </w:num>
  <w:num w:numId="24">
    <w:abstractNumId w:val="3"/>
  </w:num>
  <w:num w:numId="25">
    <w:abstractNumId w:val="23"/>
  </w:num>
  <w:num w:numId="26">
    <w:abstractNumId w:val="4"/>
  </w:num>
  <w:num w:numId="27">
    <w:abstractNumId w:val="1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61" fill="f" fillcolor="white" stroke="f" strokecolor="#c11f37">
      <v:fill color="white" on="f"/>
      <v:stroke color="#c11f37" weight="3pt" on="f"/>
      <v:textbox inset=",7.2pt,,7.2pt"/>
      <o:colormru v:ext="edit" colors="#e2e7ea,#c11f37,#00233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0B21"/>
    <w:rsid w:val="0000594D"/>
    <w:rsid w:val="0002106C"/>
    <w:rsid w:val="00025AD7"/>
    <w:rsid w:val="000330A7"/>
    <w:rsid w:val="00036E42"/>
    <w:rsid w:val="000550DA"/>
    <w:rsid w:val="00064626"/>
    <w:rsid w:val="00067E20"/>
    <w:rsid w:val="00092FF0"/>
    <w:rsid w:val="000967A7"/>
    <w:rsid w:val="000A5195"/>
    <w:rsid w:val="000B1222"/>
    <w:rsid w:val="000B16B2"/>
    <w:rsid w:val="000B1B40"/>
    <w:rsid w:val="000B1C44"/>
    <w:rsid w:val="000B68DE"/>
    <w:rsid w:val="000D4742"/>
    <w:rsid w:val="000D6987"/>
    <w:rsid w:val="000E1E20"/>
    <w:rsid w:val="00116E3D"/>
    <w:rsid w:val="001170BD"/>
    <w:rsid w:val="001353FE"/>
    <w:rsid w:val="00160A15"/>
    <w:rsid w:val="00161E41"/>
    <w:rsid w:val="0016213F"/>
    <w:rsid w:val="00196211"/>
    <w:rsid w:val="001A7E03"/>
    <w:rsid w:val="001B2816"/>
    <w:rsid w:val="001B34A1"/>
    <w:rsid w:val="001D329A"/>
    <w:rsid w:val="001D3BE4"/>
    <w:rsid w:val="001D6C86"/>
    <w:rsid w:val="001E0B4D"/>
    <w:rsid w:val="001E7B7D"/>
    <w:rsid w:val="001F6ED9"/>
    <w:rsid w:val="00207D15"/>
    <w:rsid w:val="002326DB"/>
    <w:rsid w:val="00235F60"/>
    <w:rsid w:val="0023631B"/>
    <w:rsid w:val="002403C3"/>
    <w:rsid w:val="00256AC0"/>
    <w:rsid w:val="0027034A"/>
    <w:rsid w:val="002828C6"/>
    <w:rsid w:val="002833BB"/>
    <w:rsid w:val="002909C0"/>
    <w:rsid w:val="002A3C10"/>
    <w:rsid w:val="002A789F"/>
    <w:rsid w:val="002B0D5E"/>
    <w:rsid w:val="002B2AB2"/>
    <w:rsid w:val="002D0402"/>
    <w:rsid w:val="002F42A1"/>
    <w:rsid w:val="00302294"/>
    <w:rsid w:val="00304E2D"/>
    <w:rsid w:val="00316109"/>
    <w:rsid w:val="0033239B"/>
    <w:rsid w:val="00340446"/>
    <w:rsid w:val="00352D30"/>
    <w:rsid w:val="003639A4"/>
    <w:rsid w:val="00366F93"/>
    <w:rsid w:val="003A4098"/>
    <w:rsid w:val="003A5A94"/>
    <w:rsid w:val="003A606A"/>
    <w:rsid w:val="003D382F"/>
    <w:rsid w:val="003E2984"/>
    <w:rsid w:val="003E6CF3"/>
    <w:rsid w:val="0040028E"/>
    <w:rsid w:val="0040767F"/>
    <w:rsid w:val="004215CD"/>
    <w:rsid w:val="004365F0"/>
    <w:rsid w:val="0044196D"/>
    <w:rsid w:val="00454414"/>
    <w:rsid w:val="00464070"/>
    <w:rsid w:val="004A293F"/>
    <w:rsid w:val="004A71FF"/>
    <w:rsid w:val="004A72DD"/>
    <w:rsid w:val="004D488A"/>
    <w:rsid w:val="00505CDD"/>
    <w:rsid w:val="00507B4D"/>
    <w:rsid w:val="0051340F"/>
    <w:rsid w:val="00517684"/>
    <w:rsid w:val="0052010A"/>
    <w:rsid w:val="00523A75"/>
    <w:rsid w:val="0052622A"/>
    <w:rsid w:val="00550B21"/>
    <w:rsid w:val="00571A2E"/>
    <w:rsid w:val="005A6A2F"/>
    <w:rsid w:val="005B221D"/>
    <w:rsid w:val="005C7E23"/>
    <w:rsid w:val="005D6001"/>
    <w:rsid w:val="005E1579"/>
    <w:rsid w:val="005E3081"/>
    <w:rsid w:val="005F53F4"/>
    <w:rsid w:val="00610F4A"/>
    <w:rsid w:val="0061563A"/>
    <w:rsid w:val="0062693C"/>
    <w:rsid w:val="006365C6"/>
    <w:rsid w:val="00644C7C"/>
    <w:rsid w:val="00651F82"/>
    <w:rsid w:val="006542C1"/>
    <w:rsid w:val="00655D2F"/>
    <w:rsid w:val="006620E8"/>
    <w:rsid w:val="0066246F"/>
    <w:rsid w:val="00674193"/>
    <w:rsid w:val="00694960"/>
    <w:rsid w:val="006B1386"/>
    <w:rsid w:val="006B4E31"/>
    <w:rsid w:val="006C144E"/>
    <w:rsid w:val="006F39CA"/>
    <w:rsid w:val="007229FA"/>
    <w:rsid w:val="007578DD"/>
    <w:rsid w:val="00760D20"/>
    <w:rsid w:val="00765B58"/>
    <w:rsid w:val="00771887"/>
    <w:rsid w:val="00772D3D"/>
    <w:rsid w:val="00774E24"/>
    <w:rsid w:val="007A0187"/>
    <w:rsid w:val="007A2263"/>
    <w:rsid w:val="007A460A"/>
    <w:rsid w:val="007B3DCB"/>
    <w:rsid w:val="007B4078"/>
    <w:rsid w:val="007B4527"/>
    <w:rsid w:val="007E748F"/>
    <w:rsid w:val="007F769D"/>
    <w:rsid w:val="0080575A"/>
    <w:rsid w:val="008148D2"/>
    <w:rsid w:val="00816BE8"/>
    <w:rsid w:val="00827571"/>
    <w:rsid w:val="008316D4"/>
    <w:rsid w:val="0083339E"/>
    <w:rsid w:val="00837C63"/>
    <w:rsid w:val="008535C6"/>
    <w:rsid w:val="00877F2A"/>
    <w:rsid w:val="008804AD"/>
    <w:rsid w:val="008B2710"/>
    <w:rsid w:val="008C620B"/>
    <w:rsid w:val="008D2784"/>
    <w:rsid w:val="008D659D"/>
    <w:rsid w:val="008F27DF"/>
    <w:rsid w:val="008F2A33"/>
    <w:rsid w:val="009154F0"/>
    <w:rsid w:val="00916E72"/>
    <w:rsid w:val="00917F31"/>
    <w:rsid w:val="00934A24"/>
    <w:rsid w:val="00967F47"/>
    <w:rsid w:val="00971FA1"/>
    <w:rsid w:val="00996BD9"/>
    <w:rsid w:val="009A2C1E"/>
    <w:rsid w:val="009A352E"/>
    <w:rsid w:val="009A70E0"/>
    <w:rsid w:val="009B1530"/>
    <w:rsid w:val="00A04E4B"/>
    <w:rsid w:val="00A16B04"/>
    <w:rsid w:val="00A248E0"/>
    <w:rsid w:val="00A32F7D"/>
    <w:rsid w:val="00A44F9D"/>
    <w:rsid w:val="00A463B3"/>
    <w:rsid w:val="00A62276"/>
    <w:rsid w:val="00A64BB7"/>
    <w:rsid w:val="00A655DC"/>
    <w:rsid w:val="00A71AC6"/>
    <w:rsid w:val="00A812AD"/>
    <w:rsid w:val="00AA1790"/>
    <w:rsid w:val="00AD23CD"/>
    <w:rsid w:val="00AD495A"/>
    <w:rsid w:val="00B15325"/>
    <w:rsid w:val="00B55E51"/>
    <w:rsid w:val="00B642D7"/>
    <w:rsid w:val="00B65D1B"/>
    <w:rsid w:val="00BA3591"/>
    <w:rsid w:val="00BB094C"/>
    <w:rsid w:val="00BB2DA5"/>
    <w:rsid w:val="00BB3C2C"/>
    <w:rsid w:val="00BC5CF5"/>
    <w:rsid w:val="00BD42AC"/>
    <w:rsid w:val="00BD6F5C"/>
    <w:rsid w:val="00BE6BED"/>
    <w:rsid w:val="00BE74D0"/>
    <w:rsid w:val="00C51591"/>
    <w:rsid w:val="00C51685"/>
    <w:rsid w:val="00C52CB4"/>
    <w:rsid w:val="00C56E91"/>
    <w:rsid w:val="00C7550A"/>
    <w:rsid w:val="00C944DE"/>
    <w:rsid w:val="00CB6A4A"/>
    <w:rsid w:val="00CD3EE9"/>
    <w:rsid w:val="00CD55AC"/>
    <w:rsid w:val="00CE709B"/>
    <w:rsid w:val="00D31017"/>
    <w:rsid w:val="00D3285E"/>
    <w:rsid w:val="00DA2CD1"/>
    <w:rsid w:val="00DB004F"/>
    <w:rsid w:val="00DD117F"/>
    <w:rsid w:val="00DE0D0A"/>
    <w:rsid w:val="00DE6F0A"/>
    <w:rsid w:val="00DE7489"/>
    <w:rsid w:val="00DF73E3"/>
    <w:rsid w:val="00DF74DE"/>
    <w:rsid w:val="00E304E5"/>
    <w:rsid w:val="00E54EDB"/>
    <w:rsid w:val="00E56E06"/>
    <w:rsid w:val="00E82DD9"/>
    <w:rsid w:val="00E9654D"/>
    <w:rsid w:val="00EA6CB3"/>
    <w:rsid w:val="00EB478A"/>
    <w:rsid w:val="00EC5DFD"/>
    <w:rsid w:val="00F02234"/>
    <w:rsid w:val="00F14FC7"/>
    <w:rsid w:val="00F251E3"/>
    <w:rsid w:val="00F42C98"/>
    <w:rsid w:val="00F446F5"/>
    <w:rsid w:val="00F6166B"/>
    <w:rsid w:val="00F666DB"/>
    <w:rsid w:val="00F743C8"/>
    <w:rsid w:val="00F803B9"/>
    <w:rsid w:val="00FD2138"/>
    <w:rsid w:val="00FE20EC"/>
    <w:rsid w:val="00FE7B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 fill="f" fillcolor="white" stroke="f" strokecolor="#c11f37">
      <v:fill color="white" on="f"/>
      <v:stroke color="#c11f37" weight="3pt" on="f"/>
      <v:textbox inset=",7.2pt,,7.2pt"/>
      <o:colormru v:ext="edit" colors="#e2e7ea,#c11f37,#002331"/>
    </o:shapedefaults>
    <o:shapelayout v:ext="edit">
      <o:idmap v:ext="edit" data="1"/>
    </o:shapelayout>
  </w:shapeDefaults>
  <w:decimalSymbol w:val="."/>
  <w:listSeparator w:val=","/>
  <w15:docId w15:val="{B70101BB-DBC6-48F7-BF36-3DB77B56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987"/>
    <w:rPr>
      <w:color w:val="0000FF" w:themeColor="hyperlink"/>
      <w:u w:val="single"/>
    </w:rPr>
  </w:style>
  <w:style w:type="paragraph" w:customStyle="1" w:styleId="HeadingTwo">
    <w:name w:val="Heading Two"/>
    <w:basedOn w:val="Normal"/>
    <w:autoRedefine/>
    <w:qFormat/>
    <w:rsid w:val="00772D3D"/>
    <w:pPr>
      <w:pBdr>
        <w:bottom w:val="single" w:sz="12" w:space="1" w:color="E2E7EA"/>
      </w:pBdr>
      <w:spacing w:after="0"/>
      <w:ind w:left="1440" w:right="360"/>
    </w:pPr>
    <w:rPr>
      <w:rFonts w:asciiTheme="majorHAnsi" w:hAnsiTheme="majorHAnsi"/>
      <w:b/>
      <w:caps/>
      <w:color w:val="002331"/>
    </w:rPr>
  </w:style>
  <w:style w:type="paragraph" w:customStyle="1" w:styleId="HeadingOne">
    <w:name w:val="Heading One"/>
    <w:basedOn w:val="Normal"/>
    <w:qFormat/>
    <w:rsid w:val="00774E24"/>
    <w:pPr>
      <w:ind w:left="1440" w:right="1800"/>
    </w:pPr>
    <w:rPr>
      <w:rFonts w:ascii="Helvetica Neue" w:hAnsi="Helvetica Neue"/>
      <w:b/>
      <w:color w:val="002331"/>
      <w:sz w:val="30"/>
    </w:rPr>
  </w:style>
  <w:style w:type="paragraph" w:customStyle="1" w:styleId="Paragraph">
    <w:name w:val="Paragraph"/>
    <w:basedOn w:val="Normal"/>
    <w:autoRedefine/>
    <w:qFormat/>
    <w:rsid w:val="008316D4"/>
    <w:pPr>
      <w:spacing w:line="320" w:lineRule="atLeast"/>
      <w:ind w:left="1440" w:right="2340" w:firstLine="720"/>
    </w:pPr>
    <w:rPr>
      <w:rFonts w:asciiTheme="majorHAnsi" w:hAnsiTheme="majorHAnsi"/>
      <w:color w:val="002331"/>
      <w:sz w:val="22"/>
      <w:szCs w:val="22"/>
    </w:rPr>
  </w:style>
  <w:style w:type="paragraph" w:customStyle="1" w:styleId="SectionTitle">
    <w:name w:val="Section Title"/>
    <w:basedOn w:val="Normal"/>
    <w:qFormat/>
    <w:rsid w:val="001F6ED9"/>
    <w:pPr>
      <w:pBdr>
        <w:right w:val="single" w:sz="36" w:space="4" w:color="C11F37"/>
      </w:pBdr>
      <w:spacing w:after="0"/>
      <w:ind w:left="1440"/>
      <w:jc w:val="right"/>
    </w:pPr>
    <w:rPr>
      <w:rFonts w:ascii="Droid Serif" w:hAnsi="Droid Serif"/>
      <w:color w:val="7B878C"/>
      <w:sz w:val="18"/>
    </w:rPr>
  </w:style>
  <w:style w:type="paragraph" w:styleId="Header">
    <w:name w:val="header"/>
    <w:basedOn w:val="Normal"/>
    <w:link w:val="HeaderChar"/>
    <w:uiPriority w:val="99"/>
    <w:unhideWhenUsed/>
    <w:rsid w:val="00BB094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094C"/>
  </w:style>
  <w:style w:type="paragraph" w:styleId="Footer">
    <w:name w:val="footer"/>
    <w:basedOn w:val="Normal"/>
    <w:link w:val="FooterChar"/>
    <w:uiPriority w:val="99"/>
    <w:unhideWhenUsed/>
    <w:rsid w:val="00BB094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094C"/>
  </w:style>
  <w:style w:type="character" w:styleId="PageNumber">
    <w:name w:val="page number"/>
    <w:basedOn w:val="DefaultParagraphFont"/>
    <w:uiPriority w:val="99"/>
    <w:semiHidden/>
    <w:unhideWhenUsed/>
    <w:rsid w:val="00BB094C"/>
  </w:style>
  <w:style w:type="paragraph" w:styleId="BalloonText">
    <w:name w:val="Balloon Text"/>
    <w:basedOn w:val="Normal"/>
    <w:link w:val="BalloonTextChar"/>
    <w:semiHidden/>
    <w:unhideWhenUsed/>
    <w:rsid w:val="00BB3C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B3C2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rsid w:val="00BB3C2C"/>
    <w:pPr>
      <w:spacing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4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0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7007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6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7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73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9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273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6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22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15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48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6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8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04363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6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Greg\Work\Mediabarn\Document%20Templates%20Apr%202014\MB_Document_Templates\MB_Document_Templates\Word%20Templates\MB_Document_Template-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MB_Document_Template-3</Template>
  <TotalTime>99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gregh</dc:creator>
  <cp:lastModifiedBy>gregh</cp:lastModifiedBy>
  <cp:revision>9</cp:revision>
  <cp:lastPrinted>2014-05-30T13:45:00Z</cp:lastPrinted>
  <dcterms:created xsi:type="dcterms:W3CDTF">2015-06-25T18:50:00Z</dcterms:created>
  <dcterms:modified xsi:type="dcterms:W3CDTF">2015-06-26T18:42:00Z</dcterms:modified>
</cp:coreProperties>
</file>